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0pt;margin-top:0pt;width:720pt;height:313.280pt;mso-position-horizontal-relative:page;mso-position-vertical-relative:page;z-index:-586" coordorigin="0,0" coordsize="14400,6266">
            <v:shape style="position:absolute;left:0;top:0;width:14400;height:6120" type="#_x0000_t75">
              <v:imagedata r:id="rId5" o:title=""/>
            </v:shape>
            <v:group style="position:absolute;left:0;top:6105;width:14400;height:151" coordorigin="0,6105" coordsize="14400,151">
              <v:shape style="position:absolute;left:0;top:6105;width:14400;height:151" coordorigin="0,6105" coordsize="14400,151" path="m0,6256l14400,6256,14400,6105,0,6105,0,6256e" filled="t" fillcolor="#173B46" stroked="f">
                <v:path arrowok="t"/>
                <v:fill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30" w:lineRule="exact"/>
        <w:ind w:left="100" w:right="-20"/>
        <w:jc w:val="left"/>
        <w:rPr>
          <w:rFonts w:ascii="Calibri" w:hAnsi="Calibri" w:cs="Calibri" w:eastAsia="Calibri"/>
          <w:sz w:val="56"/>
          <w:szCs w:val="56"/>
        </w:rPr>
      </w:pPr>
      <w:rPr/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VIP</w:t>
      </w:r>
      <w:r>
        <w:rPr>
          <w:rFonts w:ascii="Calibri" w:hAnsi="Calibri" w:cs="Calibri" w:eastAsia="Calibri"/>
          <w:sz w:val="56"/>
          <w:szCs w:val="56"/>
          <w:color w:val="252729"/>
          <w:spacing w:val="-8"/>
          <w:w w:val="100"/>
          <w:b/>
          <w:bCs/>
          <w:position w:val="2"/>
        </w:rPr>
        <w:t> </w:t>
      </w:r>
      <w:r>
        <w:rPr>
          <w:rFonts w:ascii="Calibri" w:hAnsi="Calibri" w:cs="Calibri" w:eastAsia="Calibri"/>
          <w:sz w:val="56"/>
          <w:szCs w:val="56"/>
          <w:color w:val="252729"/>
          <w:spacing w:val="-7"/>
          <w:w w:val="100"/>
          <w:b/>
          <w:bCs/>
          <w:position w:val="2"/>
        </w:rPr>
        <w:t>R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el</w:t>
      </w:r>
      <w:r>
        <w:rPr>
          <w:rFonts w:ascii="Calibri" w:hAnsi="Calibri" w:cs="Calibri" w:eastAsia="Calibri"/>
          <w:sz w:val="56"/>
          <w:szCs w:val="56"/>
          <w:color w:val="252729"/>
          <w:spacing w:val="-2"/>
          <w:w w:val="100"/>
          <w:b/>
          <w:bCs/>
          <w:position w:val="2"/>
        </w:rPr>
        <w:t>e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ase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 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P</w:t>
      </w:r>
      <w:r>
        <w:rPr>
          <w:rFonts w:ascii="Calibri" w:hAnsi="Calibri" w:cs="Calibri" w:eastAsia="Calibri"/>
          <w:sz w:val="56"/>
          <w:szCs w:val="56"/>
          <w:color w:val="252729"/>
          <w:spacing w:val="-7"/>
          <w:w w:val="100"/>
          <w:b/>
          <w:bCs/>
          <w:position w:val="2"/>
        </w:rPr>
        <w:t>r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ocess</w:t>
      </w:r>
      <w:r>
        <w:rPr>
          <w:rFonts w:ascii="Calibri" w:hAnsi="Calibri" w:cs="Calibri" w:eastAsia="Calibri"/>
          <w:sz w:val="56"/>
          <w:szCs w:val="56"/>
          <w:color w:val="252729"/>
          <w:spacing w:val="-5"/>
          <w:w w:val="100"/>
          <w:b/>
          <w:bCs/>
          <w:position w:val="2"/>
        </w:rPr>
        <w:t> </w:t>
      </w:r>
      <w:r>
        <w:rPr>
          <w:rFonts w:ascii="Calibri" w:hAnsi="Calibri" w:cs="Calibri" w:eastAsia="Calibri"/>
          <w:sz w:val="56"/>
          <w:szCs w:val="56"/>
          <w:color w:val="252729"/>
          <w:spacing w:val="-29"/>
          <w:w w:val="100"/>
          <w:b/>
          <w:bCs/>
          <w:position w:val="2"/>
        </w:rPr>
        <w:t>T</w:t>
      </w:r>
      <w:r>
        <w:rPr>
          <w:rFonts w:ascii="Calibri" w:hAnsi="Calibri" w:cs="Calibri" w:eastAsia="Calibri"/>
          <w:sz w:val="56"/>
          <w:szCs w:val="56"/>
          <w:color w:val="252729"/>
          <w:spacing w:val="-11"/>
          <w:w w:val="100"/>
          <w:b/>
          <w:bCs/>
          <w:position w:val="2"/>
        </w:rPr>
        <w:t>r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ain</w:t>
      </w:r>
      <w:r>
        <w:rPr>
          <w:rFonts w:ascii="Calibri" w:hAnsi="Calibri" w:cs="Calibri" w:eastAsia="Calibri"/>
          <w:sz w:val="56"/>
          <w:szCs w:val="56"/>
          <w:color w:val="252729"/>
          <w:spacing w:val="-1"/>
          <w:w w:val="100"/>
          <w:b/>
          <w:bCs/>
          <w:position w:val="2"/>
        </w:rPr>
        <w:t>i</w:t>
      </w:r>
      <w:r>
        <w:rPr>
          <w:rFonts w:ascii="Calibri" w:hAnsi="Calibri" w:cs="Calibri" w:eastAsia="Calibri"/>
          <w:sz w:val="56"/>
          <w:szCs w:val="56"/>
          <w:color w:val="252729"/>
          <w:spacing w:val="0"/>
          <w:w w:val="100"/>
          <w:b/>
          <w:bCs/>
          <w:position w:val="2"/>
        </w:rPr>
        <w:t>ng</w:t>
      </w:r>
      <w:r>
        <w:rPr>
          <w:rFonts w:ascii="Calibri" w:hAnsi="Calibri" w:cs="Calibri" w:eastAsia="Calibri"/>
          <w:sz w:val="56"/>
          <w:szCs w:val="5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-19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sed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eg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ocess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(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IP)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3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5.472919pt;height:40.957500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4400" w:h="10800" w:orient="landscape"/>
          <w:pgMar w:top="980" w:bottom="280" w:left="2060" w:right="9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34"/>
          <w:w w:val="100"/>
          <w:position w:val="1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ocess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ork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del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OI&amp;</w:t>
      </w:r>
      <w:r>
        <w:rPr>
          <w:rFonts w:ascii="Calibri" w:hAnsi="Calibri" w:cs="Calibri" w:eastAsia="Calibri"/>
          <w:sz w:val="40"/>
          <w:szCs w:val="40"/>
          <w:color w:val="252729"/>
          <w:spacing w:val="-38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sup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y: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ingle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por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ts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–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(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IPR)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ngle,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ocess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–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ocess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ingle,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thori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e,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Cal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POLA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(Planning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ne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80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ity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/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eg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hed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r)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40"/>
          <w:szCs w:val="40"/>
          <w:color w:val="252729"/>
          <w:spacing w:val="2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ools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port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ctions,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ab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e: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31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36"/>
          <w:szCs w:val="36"/>
          <w:color w:val="252729"/>
          <w:spacing w:val="4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2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(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via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osoft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Sha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-ba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appl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31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36"/>
          <w:szCs w:val="36"/>
          <w:color w:val="252729"/>
          <w:spacing w:val="4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Calen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(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26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36"/>
          <w:szCs w:val="36"/>
          <w:color w:val="252729"/>
          <w:spacing w:val="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osoft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Sh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-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pl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31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36"/>
          <w:szCs w:val="36"/>
          <w:color w:val="252729"/>
          <w:spacing w:val="4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-t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OI&amp;T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ou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(v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og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31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36"/>
          <w:szCs w:val="36"/>
          <w:color w:val="252729"/>
          <w:spacing w:val="4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erpr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Management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(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onal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abo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Ap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0" w:after="0" w:line="432" w:lineRule="exact"/>
        <w:ind w:left="1503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  <w:position w:val="1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  <w:position w:val="1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ec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  <w:position w:val="1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8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Management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(CAL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)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oject/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  <w:position w:val="1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  <w:position w:val="1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osi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  <w:position w:val="1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y)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NumType w:start="5"/>
          <w:pgMar w:header="0" w:footer="399" w:top="2140" w:bottom="580" w:left="0" w:right="0"/>
          <w:headerReference w:type="default" r:id="rId7"/>
          <w:footerReference w:type="default" r:id="rId8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pl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gile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olog</w:t>
      </w:r>
      <w:r>
        <w:rPr>
          <w:rFonts w:ascii="Calibri" w:hAnsi="Calibri" w:cs="Calibri" w:eastAsia="Calibri"/>
          <w:sz w:val="40"/>
          <w:szCs w:val="40"/>
          <w:color w:val="252729"/>
          <w:spacing w:val="-26"/>
          <w:w w:val="100"/>
          <w:position w:val="1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xp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ess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ts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pics,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-epics,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submit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ics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init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8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81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(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)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4" w:after="0" w:line="480" w:lineRule="exact"/>
        <w:ind w:left="1219" w:right="2262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ort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3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Owne</w:t>
      </w:r>
      <w:r>
        <w:rPr>
          <w:rFonts w:ascii="Calibri" w:hAnsi="Calibri" w:cs="Calibri" w:eastAsia="Calibri"/>
          <w:sz w:val="40"/>
          <w:szCs w:val="40"/>
          <w:color w:val="252729"/>
          <w:spacing w:val="-3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ecei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z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om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Crit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Decis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#1.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99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ap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#1,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VIP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ocess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Bui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/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opm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ork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done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2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k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Spri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than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80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3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eam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Scrums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q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ick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tus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plan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eam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pri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Plannin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klog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80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onies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ho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uild/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opme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cle.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NumType w:start="3"/>
          <w:pgMar w:footer="399" w:header="0" w:top="2140" w:bottom="580" w:left="0" w:right="0"/>
          <w:footerReference w:type="default" r:id="rId9"/>
          <w:pgSz w:w="14400" w:h="10800" w:orient="landscape"/>
        </w:sectPr>
      </w:pPr>
      <w:rPr/>
    </w:p>
    <w:p>
      <w:pPr>
        <w:spacing w:before="51" w:after="0" w:line="429" w:lineRule="exact"/>
        <w:ind w:left="104" w:right="-20"/>
        <w:jc w:val="left"/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38"/>
          <w:szCs w:val="38"/>
          <w:color w:val="262628"/>
          <w:spacing w:val="0"/>
          <w:w w:val="100"/>
          <w:position w:val="-1"/>
        </w:rPr>
        <w:t>VIP</w:t>
      </w:r>
      <w:r>
        <w:rPr>
          <w:rFonts w:ascii="Arial" w:hAnsi="Arial" w:cs="Arial" w:eastAsia="Arial"/>
          <w:sz w:val="38"/>
          <w:szCs w:val="38"/>
          <w:color w:val="262628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38"/>
          <w:szCs w:val="38"/>
          <w:color w:val="262628"/>
          <w:spacing w:val="0"/>
          <w:w w:val="110"/>
          <w:position w:val="-1"/>
        </w:rPr>
        <w:t>Workflow</w:t>
      </w:r>
      <w:r>
        <w:rPr>
          <w:rFonts w:ascii="Arial" w:hAnsi="Arial" w:cs="Arial" w:eastAsia="Arial"/>
          <w:sz w:val="38"/>
          <w:szCs w:val="38"/>
          <w:color w:val="000000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4"/>
          <w:pgMar w:header="0" w:footer="399" w:top="960" w:bottom="580" w:left="760" w:right="520"/>
          <w:headerReference w:type="default" r:id="rId10"/>
          <w:footerReference w:type="default" r:id="rId11"/>
          <w:pgSz w:w="14400" w:h="10800" w:orient="landscape"/>
        </w:sectPr>
      </w:pPr>
      <w:rPr/>
    </w:p>
    <w:p>
      <w:pPr>
        <w:spacing w:before="38" w:after="0" w:line="240" w:lineRule="auto"/>
        <w:ind w:left="2944" w:right="-6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10"/>
        </w:rPr>
        <w:t>#1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</w:rPr>
      </w:r>
    </w:p>
    <w:p>
      <w:pPr>
        <w:spacing w:before="3" w:after="0" w:line="305" w:lineRule="exact"/>
        <w:ind w:left="3173" w:right="16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  <w:position w:val="-1"/>
        </w:rPr>
        <w:t>Project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6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8"/>
          <w:position w:val="-1"/>
        </w:rPr>
        <w:t>Release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  <w:position w:val="0"/>
        </w:rPr>
      </w:r>
    </w:p>
    <w:p>
      <w:pPr>
        <w:spacing w:before="25" w:after="0" w:line="240" w:lineRule="auto"/>
        <w:ind w:left="-40" w:right="3814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11"/>
        </w:rPr>
        <w:t>#2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</w:rPr>
      </w:r>
    </w:p>
    <w:p>
      <w:pPr>
        <w:spacing w:before="3" w:after="0" w:line="240" w:lineRule="auto"/>
        <w:ind w:left="143" w:right="4007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E84950"/>
          <w:spacing w:val="0"/>
          <w:w w:val="107"/>
        </w:rPr>
        <w:t>Release</w:t>
      </w:r>
      <w:r>
        <w:rPr>
          <w:rFonts w:ascii="Times New Roman" w:hAnsi="Times New Roman" w:cs="Times New Roman" w:eastAsia="Times New Roman"/>
          <w:sz w:val="27"/>
          <w:szCs w:val="27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4400" w:h="10800" w:orient="landscape"/>
          <w:pgMar w:top="980" w:bottom="280" w:left="760" w:right="520"/>
          <w:cols w:num="2" w:equalWidth="0">
            <w:col w:w="5231" w:space="1758"/>
            <w:col w:w="6131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4400" w:h="10800" w:orient="landscape"/>
          <w:pgMar w:top="980" w:bottom="280" w:left="760" w:right="520"/>
        </w:sectPr>
      </w:pPr>
      <w:rPr/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/>
        <w:pict>
          <v:group style="position:absolute;margin-left:0pt;margin-top:102.927277pt;width:720pt;height:.1pt;mso-position-horizontal-relative:page;mso-position-vertical-relative:page;z-index:-584" coordorigin="0,2059" coordsize="14400,2">
            <v:shape style="position:absolute;left:0;top:2059;width:14400;height:2" coordorigin="0,2059" coordsize="14400,0" path="m0,2059l14400,2059e" filled="f" stroked="t" strokeweight="7.527273pt" strokecolor="#183B44">
              <v:path arrowok="t"/>
            </v:shape>
          </v:group>
          <w10:wrap type="none"/>
        </w:pict>
      </w:r>
      <w:r>
        <w:rPr>
          <w:sz w:val="24"/>
          <w:szCs w:val="24"/>
        </w:rPr>
      </w:r>
    </w:p>
    <w:p>
      <w:pPr>
        <w:spacing w:before="0" w:after="0" w:line="240" w:lineRule="auto"/>
        <w:ind w:left="1092" w:right="-85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09"/>
        </w:rPr>
        <w:t>Initiation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</w:rPr>
      </w:r>
    </w:p>
    <w:p>
      <w:pPr>
        <w:spacing w:before="21" w:after="0" w:line="280" w:lineRule="exact"/>
        <w:ind w:left="2153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12"/>
          <w:position w:val="-6"/>
        </w:rPr>
        <w:t>Product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-33"/>
          <w:w w:val="112"/>
          <w:position w:val="-6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12"/>
          <w:position w:val="-6"/>
        </w:rPr>
        <w:t>Start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-12"/>
          <w:w w:val="112"/>
          <w:position w:val="-6"/>
        </w:rPr>
        <w:t> </w:t>
      </w:r>
      <w:r>
        <w:rPr>
          <w:rFonts w:ascii="Arial" w:hAnsi="Arial" w:cs="Arial" w:eastAsia="Arial"/>
          <w:sz w:val="29"/>
          <w:szCs w:val="29"/>
          <w:color w:val="1695D1"/>
          <w:spacing w:val="0"/>
          <w:w w:val="138"/>
          <w:i/>
          <w:position w:val="-6"/>
        </w:rPr>
        <w:t>I</w:t>
      </w:r>
      <w:r>
        <w:rPr>
          <w:rFonts w:ascii="Arial" w:hAnsi="Arial" w:cs="Arial" w:eastAsia="Arial"/>
          <w:sz w:val="29"/>
          <w:szCs w:val="29"/>
          <w:color w:val="000000"/>
          <w:spacing w:val="0"/>
          <w:w w:val="100"/>
          <w:position w:val="0"/>
        </w:rPr>
      </w:r>
    </w:p>
    <w:p>
      <w:pPr>
        <w:spacing w:before="0" w:after="0" w:line="340" w:lineRule="exact"/>
        <w:ind w:left="2409" w:right="-20"/>
        <w:jc w:val="left"/>
        <w:tabs>
          <w:tab w:pos="65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00"/>
        </w:rPr>
        <w:t>Build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12"/>
        </w:rPr>
        <w:t>Start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-56"/>
          <w:w w:val="11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1695D1"/>
          <w:spacing w:val="0"/>
          <w:w w:val="112"/>
          <w:position w:val="10"/>
        </w:rPr>
        <w:t>Release</w:t>
      </w:r>
      <w:r>
        <w:rPr>
          <w:rFonts w:ascii="Times New Roman" w:hAnsi="Times New Roman" w:cs="Times New Roman" w:eastAsia="Times New Roman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3940" w:val="left"/>
          <w:tab w:pos="88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36.327274pt;margin-top:-157.265579pt;width:648pt;height:158.399994pt;mso-position-horizontal-relative:page;mso-position-vertical-relative:paragraph;z-index:-585" type="#_x0000_t75">
            <v:imagedata r:id="rId12" o:title=""/>
          </v:shape>
        </w:pic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>PROJECT</w:t>
      </w:r>
      <w:r>
        <w:rPr>
          <w:rFonts w:ascii="Arial" w:hAnsi="Arial" w:cs="Arial" w:eastAsia="Arial"/>
          <w:sz w:val="26"/>
          <w:szCs w:val="26"/>
          <w:color w:val="010101"/>
          <w:spacing w:val="21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>PHASE</w:t>
      </w:r>
      <w:r>
        <w:rPr>
          <w:rFonts w:ascii="Arial" w:hAnsi="Arial" w:cs="Arial" w:eastAsia="Arial"/>
          <w:sz w:val="26"/>
          <w:szCs w:val="26"/>
          <w:color w:val="010101"/>
          <w:spacing w:val="-5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ab/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>PRODUCT</w: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>PHASE</w:t>
      </w:r>
      <w:r>
        <w:rPr>
          <w:rFonts w:ascii="Arial" w:hAnsi="Arial" w:cs="Arial" w:eastAsia="Arial"/>
          <w:sz w:val="26"/>
          <w:szCs w:val="26"/>
          <w:color w:val="010101"/>
          <w:spacing w:val="-5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  <w:tab/>
      </w:r>
      <w:r>
        <w:rPr>
          <w:rFonts w:ascii="Arial" w:hAnsi="Arial" w:cs="Arial" w:eastAsia="Arial"/>
          <w:sz w:val="26"/>
          <w:szCs w:val="26"/>
          <w:color w:val="010101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034880"/>
          <w:spacing w:val="0"/>
          <w:w w:val="106"/>
          <w:position w:val="11"/>
        </w:rPr>
        <w:t>SUSTAINMENT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400" w:h="10800" w:orient="landscape"/>
          <w:pgMar w:top="980" w:bottom="280" w:left="760" w:right="520"/>
          <w:cols w:num="2" w:equalWidth="0">
            <w:col w:w="2290" w:space="295"/>
            <w:col w:w="1053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pics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sine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ectu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/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gine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Secu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ty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e/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upport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Su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ainment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/Ope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men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(SLA/OLA)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IOC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elec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Us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pla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q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ular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ort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89" w:after="0" w:line="240" w:lineRule="auto"/>
        <w:ind w:left="812" w:right="9262"/>
        <w:jc w:val="center"/>
        <w:tabs>
          <w:tab w:pos="116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arti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acts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har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em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Finan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13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ng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-boa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din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  <w:position w:val="1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igned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0" w:after="0" w:line="480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mon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our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eas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eam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plan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Cal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41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8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ensu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pl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80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able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4" w:after="0" w:line="480" w:lineRule="exact"/>
        <w:ind w:left="1219" w:right="1518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abli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hes</w:t>
      </w:r>
      <w:r>
        <w:rPr>
          <w:rFonts w:ascii="Calibri" w:hAnsi="Calibri" w:cs="Calibri" w:eastAsia="Calibri"/>
          <w:sz w:val="40"/>
          <w:szCs w:val="40"/>
          <w:color w:val="252729"/>
          <w:spacing w:val="7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Accou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tional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epos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es,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one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does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not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eady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x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t.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0031FF"/>
          <w:spacing w:val="-88"/>
          <w:w w:val="100"/>
        </w:rPr>
        <w:t> </w:t>
      </w:r>
      <w:hyperlink r:id="rId15"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R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tional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@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  <w:t>.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g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o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</w:rPr>
        </w:r>
      </w:hyperlink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99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ensu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cess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Accou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4" w:after="0" w:line="480" w:lineRule="exact"/>
        <w:ind w:left="1219" w:right="1353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-23"/>
          <w:w w:val="100"/>
        </w:rPr>
        <w:t>’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figu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ting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aining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use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tional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epos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es,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necessar</w:t>
      </w:r>
      <w:r>
        <w:rPr>
          <w:rFonts w:ascii="Calibri" w:hAnsi="Calibri" w:cs="Calibri" w:eastAsia="Calibri"/>
          <w:sz w:val="40"/>
          <w:szCs w:val="40"/>
          <w:color w:val="252729"/>
          <w:spacing w:val="-24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0031FF"/>
          <w:spacing w:val="0"/>
          <w:w w:val="100"/>
        </w:rPr>
      </w:r>
      <w:hyperlink r:id="rId16"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R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tional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@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  <w:t>.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g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o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34"/>
            <w:w w:val="100"/>
          </w:rPr>
        </w:r>
      </w:hyperlink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14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432" w:lineRule="exact"/>
        <w:ind w:left="864" w:right="1263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Build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/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opme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hase,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mon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epos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12" w:lineRule="auto"/>
        <w:ind w:left="1219" w:right="1869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Build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/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opme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hase,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nsu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figu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mana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ting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managing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opri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ool</w:t>
      </w:r>
      <w:r>
        <w:rPr>
          <w:rFonts w:ascii="Calibri" w:hAnsi="Calibri" w:cs="Calibri" w:eastAsia="Calibri"/>
          <w:sz w:val="40"/>
          <w:szCs w:val="40"/>
          <w:color w:val="252729"/>
          <w:spacing w:val="-24"/>
          <w:w w:val="100"/>
        </w:rPr>
        <w:t>’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epos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52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eedba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k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3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432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figu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2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2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35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6"/>
          <w:w w:val="100"/>
          <w:position w:val="2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2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ting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2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2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2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39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ects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ain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cs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each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5" w:after="0" w:line="432" w:lineRule="exact"/>
        <w:ind w:left="1219" w:right="968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Near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end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Build/D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opm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phase,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ides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tus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decis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-ma</w:t>
      </w:r>
      <w:r>
        <w:rPr>
          <w:rFonts w:ascii="Calibri" w:hAnsi="Calibri" w:cs="Calibri" w:eastAsia="Calibri"/>
          <w:sz w:val="40"/>
          <w:szCs w:val="40"/>
          <w:color w:val="252729"/>
          <w:spacing w:val="-13"/>
          <w:w w:val="100"/>
        </w:rPr>
        <w:t>k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s: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ort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3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Owne</w:t>
      </w:r>
      <w:r>
        <w:rPr>
          <w:rFonts w:ascii="Calibri" w:hAnsi="Calibri" w:cs="Calibri" w:eastAsia="Calibri"/>
          <w:sz w:val="40"/>
          <w:szCs w:val="40"/>
          <w:color w:val="252729"/>
          <w:spacing w:val="-3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ecei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ing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z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96" w:after="0" w:line="432" w:lineRule="exact"/>
        <w:ind w:left="1219" w:right="877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CD#2,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ee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-ma</w:t>
      </w:r>
      <w:r>
        <w:rPr>
          <w:rFonts w:ascii="Calibri" w:hAnsi="Calibri" w:cs="Calibri" w:eastAsia="Calibri"/>
          <w:sz w:val="40"/>
          <w:szCs w:val="40"/>
          <w:color w:val="252729"/>
          <w:spacing w:val="-13"/>
          <w:w w:val="100"/>
        </w:rPr>
        <w:t>k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Can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id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ction.*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61" w:after="0" w:line="240" w:lineRule="auto"/>
        <w:ind w:left="864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*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OC</w:t>
      </w:r>
      <w:r>
        <w:rPr>
          <w:rFonts w:ascii="Calibri" w:hAnsi="Calibri" w:cs="Calibri" w:eastAsia="Calibri"/>
          <w:sz w:val="32"/>
          <w:szCs w:val="32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-5"/>
          <w:w w:val="100"/>
        </w:rPr>
        <w:t>v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l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2"/>
          <w:szCs w:val="32"/>
          <w:color w:val="252729"/>
          <w:spacing w:val="2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2"/>
          <w:szCs w:val="32"/>
          <w:color w:val="252729"/>
          <w:spacing w:val="-1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2"/>
          <w:szCs w:val="32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fu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ll</w:t>
      </w:r>
      <w:r>
        <w:rPr>
          <w:rFonts w:ascii="Calibri" w:hAnsi="Calibri" w:cs="Calibri" w:eastAsia="Calibri"/>
          <w:sz w:val="32"/>
          <w:szCs w:val="32"/>
          <w:color w:val="252729"/>
          <w:spacing w:val="-7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eleas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no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OC</w:t>
      </w:r>
      <w:r>
        <w:rPr>
          <w:rFonts w:ascii="Calibri" w:hAnsi="Calibri" w:cs="Calibri" w:eastAsia="Calibri"/>
          <w:sz w:val="32"/>
          <w:szCs w:val="32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-4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-5"/>
          <w:w w:val="100"/>
        </w:rPr>
        <w:t>v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l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2"/>
          <w:szCs w:val="32"/>
          <w:color w:val="252729"/>
          <w:spacing w:val="2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2"/>
          <w:szCs w:val="32"/>
          <w:color w:val="252729"/>
          <w:spacing w:val="-1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cluded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17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IOC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alu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ll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ction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4" w:after="0" w:line="480" w:lineRule="exact"/>
        <w:ind w:left="1219" w:right="1016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IOC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full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ction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depl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yme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t,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anges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epos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432" w:lineRule="exact"/>
        <w:ind w:left="1587" w:right="958" w:firstLine="-368"/>
        <w:jc w:val="both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gnif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ues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chan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eq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eme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ts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sio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-ma</w:t>
      </w:r>
      <w:r>
        <w:rPr>
          <w:rFonts w:ascii="Calibri" w:hAnsi="Calibri" w:cs="Calibri" w:eastAsia="Calibri"/>
          <w:sz w:val="36"/>
          <w:szCs w:val="36"/>
          <w:color w:val="252729"/>
          <w:spacing w:val="-12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s,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who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ermine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bac</w:t>
      </w:r>
      <w:r>
        <w:rPr>
          <w:rFonts w:ascii="Calibri" w:hAnsi="Calibri" w:cs="Calibri" w:eastAsia="Calibri"/>
          <w:sz w:val="36"/>
          <w:szCs w:val="36"/>
          <w:color w:val="252729"/>
          <w:spacing w:val="-13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out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pl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onal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24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8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bac</w:t>
      </w:r>
      <w:r>
        <w:rPr>
          <w:rFonts w:ascii="Calibri" w:hAnsi="Calibri" w:cs="Calibri" w:eastAsia="Calibri"/>
          <w:sz w:val="36"/>
          <w:szCs w:val="36"/>
          <w:color w:val="252729"/>
          <w:spacing w:val="-13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out,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did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turns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opr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ep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1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s.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89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tional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depl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yme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suc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ful,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9</w:t>
      </w:r>
      <w:r>
        <w:rPr>
          <w:rFonts w:ascii="Calibri" w:hAnsi="Calibri" w:cs="Calibri" w:eastAsia="Calibri"/>
          <w:sz w:val="40"/>
          <w:szCs w:val="40"/>
          <w:color w:val="252729"/>
          <w:spacing w:val="5"/>
          <w:w w:val="100"/>
        </w:rPr>
        <w:t>0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-d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14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begins.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3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ty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q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em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ts.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ans</w:t>
      </w:r>
      <w:r>
        <w:rPr>
          <w:rFonts w:ascii="Calibri" w:hAnsi="Calibri" w:cs="Calibri" w:eastAsia="Calibri"/>
          <w:sz w:val="36"/>
          <w:szCs w:val="36"/>
          <w:color w:val="252729"/>
          <w:spacing w:val="-1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kn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ainment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s.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85" w:after="0" w:line="480" w:lineRule="exact"/>
        <w:ind w:left="1219" w:right="2151" w:firstLine="-355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the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od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14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28"/>
          <w:w w:val="100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10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wne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ship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ded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ool.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18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figu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tion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ds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  <w:position w:val="1"/>
        </w:rPr>
        <w:t>“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14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”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tional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7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ool.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7" w:after="0" w:line="240" w:lineRule="auto"/>
        <w:ind w:left="864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alu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tr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cs.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864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Subse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q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de</w:t>
      </w:r>
      <w:r>
        <w:rPr>
          <w:rFonts w:ascii="Calibri" w:hAnsi="Calibri" w:cs="Calibri" w:eastAsia="Calibri"/>
          <w:sz w:val="36"/>
          <w:szCs w:val="36"/>
          <w:color w:val="252729"/>
          <w:spacing w:val="-1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ect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ai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s,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upg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ad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s,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all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other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0" w:after="0" w:line="433" w:lineRule="exact"/>
        <w:ind w:left="864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  <w:position w:val="1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ough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VIP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elease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  <w:position w:val="1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  <w:position w:val="1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  <w:position w:val="1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19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84.000015" w:type="dxa"/>
      </w:tblPr>
      <w:tblGrid/>
      <w:tr>
        <w:trPr>
          <w:trHeight w:val="572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68" w:lineRule="exact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-Is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ele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se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oce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ses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68" w:lineRule="exact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3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o-Be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ele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se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oce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624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0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+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9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oups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9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ocess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8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8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oup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</w:tr>
      <w:tr>
        <w:trPr>
          <w:trHeight w:val="624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0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+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</w:tr>
      <w:tr>
        <w:trPr>
          <w:trHeight w:val="624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0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+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of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of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</w:tr>
      <w:tr>
        <w:trPr>
          <w:trHeight w:val="1584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7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oss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Arti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8"/>
                <w:w w:val="100"/>
              </w:rPr>
              <w:t>f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acts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480" w:lineRule="exact"/>
              <w:ind w:left="194" w:right="87"/>
              <w:jc w:val="both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2"/>
                <w:w w:val="100"/>
              </w:rPr>
              <w:t>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e,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Upd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Necessa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7"/>
                <w:w w:val="100"/>
              </w:rPr>
              <w:t>y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ultip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s,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Needed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</w:tr>
      <w:tr>
        <w:trPr>
          <w:trHeight w:val="1104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0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e-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Co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tinuo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F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eedba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k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th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7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ho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  <w:p>
            <w:pPr>
              <w:spacing w:before="0" w:after="0" w:line="480" w:lineRule="exact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opme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052" w:hRule="exact"/>
        </w:trPr>
        <w:tc>
          <w:tcPr>
            <w:tcW w:w="6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8" w:after="0" w:line="480" w:lineRule="exact"/>
              <w:ind w:left="180" w:right="101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M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lt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ple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ma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Mes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and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eports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ern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ng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4"/>
                <w:w w:val="100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5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tus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</w:tc>
        <w:tc>
          <w:tcPr>
            <w:tcW w:w="651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7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</w:rPr>
              <w:t>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</w:rPr>
              <w:t>v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al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and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P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9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ct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Owne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8"/>
                <w:w w:val="100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</w:rPr>
              <w:t>ship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</w:rPr>
            </w:r>
          </w:p>
          <w:p>
            <w:pPr>
              <w:spacing w:before="0" w:after="0" w:line="480" w:lineRule="exact"/>
              <w:ind w:left="194" w:right="-20"/>
              <w:jc w:val="left"/>
              <w:rPr>
                <w:rFonts w:ascii="Calibri" w:hAnsi="Calibri" w:cs="Calibri" w:eastAsia="Calibri"/>
                <w:sz w:val="40"/>
                <w:szCs w:val="40"/>
              </w:rPr>
            </w:pPr>
            <w:rPr/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6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ded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in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the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-36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40"/>
                <w:szCs w:val="40"/>
                <w:color w:val="252729"/>
                <w:spacing w:val="0"/>
                <w:w w:val="100"/>
                <w:position w:val="1"/>
              </w:rPr>
              <w:t>ool</w:t>
            </w:r>
            <w:r>
              <w:rPr>
                <w:rFonts w:ascii="Calibri" w:hAnsi="Calibri" w:cs="Calibri" w:eastAsia="Calibri"/>
                <w:sz w:val="40"/>
                <w:szCs w:val="40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0" w:footer="399" w:top="2140" w:bottom="580" w:left="0" w:right="0"/>
          <w:headerReference w:type="default" r:id="rId20"/>
          <w:pgSz w:w="14400" w:h="10800" w:orient="landscape"/>
        </w:sectPr>
      </w:pPr>
      <w:rPr/>
    </w:p>
    <w:p>
      <w:pPr>
        <w:spacing w:before="48" w:after="0" w:line="240" w:lineRule="auto"/>
        <w:ind w:left="117" w:right="-20"/>
        <w:jc w:val="left"/>
        <w:rPr>
          <w:rFonts w:ascii="Arial" w:hAnsi="Arial" w:cs="Arial" w:eastAsia="Arial"/>
          <w:sz w:val="39"/>
          <w:szCs w:val="39"/>
        </w:rPr>
      </w:pPr>
      <w:rPr/>
      <w:r>
        <w:rPr/>
        <w:pict>
          <v:group style="position:absolute;margin-left:0pt;margin-top:102.927277pt;width:720pt;height:.1pt;mso-position-horizontal-relative:page;mso-position-vertical-relative:page;z-index:-583" coordorigin="0,2059" coordsize="14400,2">
            <v:shape style="position:absolute;left:0;top:2059;width:14400;height:2" coordorigin="0,2059" coordsize="14400,0" path="m0,2059l14400,2059e" filled="f" stroked="t" strokeweight="7.527273pt" strokecolor="#183B44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9"/>
          <w:szCs w:val="39"/>
          <w:color w:val="262628"/>
          <w:spacing w:val="0"/>
          <w:w w:val="100"/>
          <w:b/>
          <w:bCs/>
        </w:rPr>
        <w:t>Questions?</w:t>
      </w:r>
      <w:r>
        <w:rPr>
          <w:rFonts w:ascii="Arial" w:hAnsi="Arial" w:cs="Arial" w:eastAsia="Arial"/>
          <w:sz w:val="39"/>
          <w:szCs w:val="39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" w:right="-20"/>
        <w:jc w:val="left"/>
        <w:tabs>
          <w:tab w:pos="128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A5A5A5"/>
          <w:spacing w:val="5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color w:val="A5A5A5"/>
          <w:spacing w:val="3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11"/>
        </w:rPr>
        <w:t>INFORMATION</w:t>
      </w:r>
      <w:r>
        <w:rPr>
          <w:rFonts w:ascii="Arial" w:hAnsi="Arial" w:cs="Arial" w:eastAsia="Arial"/>
          <w:sz w:val="21"/>
          <w:szCs w:val="21"/>
          <w:color w:val="A5A5A5"/>
          <w:spacing w:val="37"/>
          <w:w w:val="111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>TECHNOLOGY</w:t>
      </w:r>
      <w:r>
        <w:rPr>
          <w:rFonts w:ascii="Arial" w:hAnsi="Arial" w:cs="Arial" w:eastAsia="Arial"/>
          <w:sz w:val="21"/>
          <w:szCs w:val="21"/>
          <w:color w:val="A5A5A5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color w:val="A5A5A5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959597"/>
          <w:spacing w:val="0"/>
          <w:w w:val="143"/>
        </w:rPr>
        <w:t>11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0" w:top="960" w:bottom="0" w:left="760" w:right="480"/>
          <w:headerReference w:type="default" r:id="rId21"/>
          <w:footerReference w:type="default" r:id="rId22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12" w:right="9262"/>
        <w:jc w:val="center"/>
        <w:tabs>
          <w:tab w:pos="116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arti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acts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har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em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Finan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2"/>
          <w:pgMar w:header="0" w:footer="399" w:top="2140" w:bottom="580" w:left="0" w:right="0"/>
          <w:headerReference w:type="default" r:id="rId23"/>
          <w:footerReference w:type="default" r:id="rId24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ocess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87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pics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sine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/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Secur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ty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e/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upport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Su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ainment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Se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/Ope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Ag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men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(SLA/OLA)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IOC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89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Ot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h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equi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arti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acts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har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em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na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exact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Will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eque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1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ome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1"/>
        </w:rPr>
        <w:t>oject?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19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Decis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40"/>
          <w:szCs w:val="40"/>
          <w:color w:val="252729"/>
          <w:spacing w:val="-12"/>
          <w:w w:val="100"/>
        </w:rPr>
        <w:t>k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s: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Mana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eceiv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ng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ani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z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CD#1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ap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al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d,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ormed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figu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Manager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ained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onal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elease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gn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oject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osi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25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CD#2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w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pla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osi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7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moni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s,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vides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dback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9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elease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7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vi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s,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epor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tus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of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bui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sion</w:t>
      </w:r>
      <w:r>
        <w:rPr>
          <w:rFonts w:ascii="Calibri" w:hAnsi="Calibri" w:cs="Calibri" w:eastAsia="Calibri"/>
          <w:sz w:val="36"/>
          <w:szCs w:val="36"/>
          <w:color w:val="252729"/>
          <w:spacing w:val="4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36"/>
          <w:szCs w:val="36"/>
          <w:color w:val="252729"/>
          <w:spacing w:val="-14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s*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Dec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sion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Ma</w:t>
      </w:r>
      <w:r>
        <w:rPr>
          <w:rFonts w:ascii="Calibri" w:hAnsi="Calibri" w:cs="Calibri" w:eastAsia="Calibri"/>
          <w:sz w:val="36"/>
          <w:szCs w:val="36"/>
          <w:color w:val="252729"/>
          <w:spacing w:val="-13"/>
          <w:w w:val="100"/>
        </w:rPr>
        <w:t>k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ermine</w:t>
      </w:r>
      <w:r>
        <w:rPr>
          <w:rFonts w:ascii="Calibri" w:hAnsi="Calibri" w:cs="Calibri" w:eastAsia="Calibri"/>
          <w:sz w:val="36"/>
          <w:szCs w:val="36"/>
          <w:color w:val="252729"/>
          <w:spacing w:val="6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ui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able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f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oduct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1" w:after="0" w:line="240" w:lineRule="auto"/>
        <w:ind w:left="1587" w:right="-20"/>
        <w:jc w:val="left"/>
        <w:tabs>
          <w:tab w:pos="1940" w:val="left"/>
        </w:tabs>
        <w:rPr>
          <w:rFonts w:ascii="Calibri" w:hAnsi="Calibri" w:cs="Calibri" w:eastAsia="Calibri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252729"/>
          <w:spacing w:val="0"/>
          <w:w w:val="100"/>
        </w:rPr>
        <w:t>•</w:t>
      </w:r>
      <w:r>
        <w:rPr>
          <w:rFonts w:ascii="Arial" w:hAnsi="Arial" w:cs="Arial" w:eastAsia="Arial"/>
          <w:sz w:val="32"/>
          <w:szCs w:val="32"/>
          <w:color w:val="252729"/>
          <w:spacing w:val="0"/>
          <w:w w:val="100"/>
        </w:rPr>
        <w:tab/>
      </w:r>
      <w:r>
        <w:rPr>
          <w:rFonts w:ascii="Arial" w:hAnsi="Arial" w:cs="Arial" w:eastAsia="Arial"/>
          <w:sz w:val="32"/>
          <w:szCs w:val="32"/>
          <w:color w:val="252729"/>
          <w:spacing w:val="0"/>
          <w:w w:val="100"/>
        </w:rPr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Once</w:t>
      </w:r>
      <w:r>
        <w:rPr>
          <w:rFonts w:ascii="Calibri" w:hAnsi="Calibri" w:cs="Calibri" w:eastAsia="Calibri"/>
          <w:sz w:val="32"/>
          <w:szCs w:val="32"/>
          <w:color w:val="252729"/>
          <w:spacing w:val="-6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p</w:t>
      </w:r>
      <w:r>
        <w:rPr>
          <w:rFonts w:ascii="Calibri" w:hAnsi="Calibri" w:cs="Calibri" w:eastAsia="Calibri"/>
          <w:sz w:val="32"/>
          <w:szCs w:val="32"/>
          <w:color w:val="252729"/>
          <w:spacing w:val="-5"/>
          <w:w w:val="100"/>
        </w:rPr>
        <w:t>r</w:t>
      </w:r>
      <w:r>
        <w:rPr>
          <w:rFonts w:ascii="Calibri" w:hAnsi="Calibri" w:cs="Calibri" w:eastAsia="Calibri"/>
          <w:sz w:val="32"/>
          <w:szCs w:val="32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ed,</w:t>
      </w:r>
      <w:r>
        <w:rPr>
          <w:rFonts w:ascii="Calibri" w:hAnsi="Calibri" w:cs="Calibri" w:eastAsia="Calibri"/>
          <w:sz w:val="32"/>
          <w:szCs w:val="32"/>
          <w:color w:val="252729"/>
          <w:spacing w:val="-7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no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chang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2"/>
          <w:szCs w:val="32"/>
          <w:color w:val="252729"/>
          <w:spacing w:val="-14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l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l</w:t>
      </w:r>
      <w:r>
        <w:rPr>
          <w:rFonts w:ascii="Calibri" w:hAnsi="Calibri" w:cs="Calibri" w:eastAsia="Calibri"/>
          <w:sz w:val="32"/>
          <w:szCs w:val="32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2"/>
          <w:szCs w:val="32"/>
          <w:color w:val="252729"/>
          <w:spacing w:val="-3"/>
          <w:w w:val="100"/>
        </w:rPr>
        <w:t>w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ed</w:t>
      </w:r>
      <w:r>
        <w:rPr>
          <w:rFonts w:ascii="Calibri" w:hAnsi="Calibri" w:cs="Calibri" w:eastAsia="Calibri"/>
          <w:sz w:val="32"/>
          <w:szCs w:val="32"/>
          <w:color w:val="252729"/>
          <w:spacing w:val="-8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t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2"/>
          <w:szCs w:val="32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32"/>
          <w:szCs w:val="32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equ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i</w:t>
      </w:r>
      <w:r>
        <w:rPr>
          <w:rFonts w:ascii="Calibri" w:hAnsi="Calibri" w:cs="Calibri" w:eastAsia="Calibri"/>
          <w:sz w:val="32"/>
          <w:szCs w:val="32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-1"/>
          <w:w w:val="100"/>
        </w:rPr>
        <w:t>m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2"/>
          <w:szCs w:val="32"/>
          <w:color w:val="252729"/>
          <w:spacing w:val="-3"/>
          <w:w w:val="100"/>
        </w:rPr>
        <w:t>n</w:t>
      </w:r>
      <w:r>
        <w:rPr>
          <w:rFonts w:ascii="Calibri" w:hAnsi="Calibri" w:cs="Calibri" w:eastAsia="Calibri"/>
          <w:sz w:val="32"/>
          <w:szCs w:val="32"/>
          <w:color w:val="252729"/>
          <w:spacing w:val="1"/>
          <w:w w:val="100"/>
        </w:rPr>
        <w:t>t</w:t>
      </w:r>
      <w:r>
        <w:rPr>
          <w:rFonts w:ascii="Calibri" w:hAnsi="Calibri" w:cs="Calibri" w:eastAsia="Calibri"/>
          <w:sz w:val="32"/>
          <w:szCs w:val="32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spacing w:before="77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ap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,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b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v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elea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p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7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252729"/>
          <w:spacing w:val="3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and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36"/>
          <w:szCs w:val="36"/>
          <w:color w:val="252729"/>
          <w:spacing w:val="-10"/>
          <w:w w:val="100"/>
        </w:rPr>
        <w:t>x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ecut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on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26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240" w:lineRule="auto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If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IOC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78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-22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-8"/>
          <w:w w:val="100"/>
        </w:rPr>
        <w:t>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ack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changes,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moni</w:t>
      </w:r>
      <w:r>
        <w:rPr>
          <w:rFonts w:ascii="Calibri" w:hAnsi="Calibri" w:cs="Calibri" w:eastAsia="Calibri"/>
          <w:sz w:val="36"/>
          <w:szCs w:val="36"/>
          <w:color w:val="252729"/>
          <w:spacing w:val="-3"/>
          <w:w w:val="100"/>
        </w:rPr>
        <w:t>t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or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s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g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-1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fi</w:t>
      </w:r>
      <w:r>
        <w:rPr>
          <w:rFonts w:ascii="Calibri" w:hAnsi="Calibri" w:cs="Calibri" w:eastAsia="Calibri"/>
          <w:sz w:val="36"/>
          <w:szCs w:val="36"/>
          <w:color w:val="252729"/>
          <w:spacing w:val="-4"/>
          <w:w w:val="100"/>
        </w:rPr>
        <w:t>c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ance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spacing w:before="79" w:after="0" w:line="240" w:lineRule="auto"/>
        <w:ind w:left="1219" w:right="-20"/>
        <w:jc w:val="left"/>
        <w:rPr>
          <w:rFonts w:ascii="Calibri" w:hAnsi="Calibri" w:cs="Calibri" w:eastAsia="Calibri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252729"/>
          <w:spacing w:val="0"/>
          <w:w w:val="100"/>
        </w:rPr>
        <w:t>–</w:t>
      </w:r>
      <w:r>
        <w:rPr>
          <w:rFonts w:ascii="Arial" w:hAnsi="Arial" w:cs="Arial" w:eastAsia="Arial"/>
          <w:sz w:val="36"/>
          <w:szCs w:val="36"/>
          <w:color w:val="252729"/>
          <w:spacing w:val="68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Deal</w:t>
      </w:r>
      <w:r>
        <w:rPr>
          <w:rFonts w:ascii="Calibri" w:hAnsi="Calibri" w:cs="Calibri" w:eastAsia="Calibri"/>
          <w:sz w:val="36"/>
          <w:szCs w:val="36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w</w:t>
      </w:r>
      <w:r>
        <w:rPr>
          <w:rFonts w:ascii="Calibri" w:hAnsi="Calibri" w:cs="Calibri" w:eastAsia="Calibri"/>
          <w:sz w:val="36"/>
          <w:szCs w:val="36"/>
          <w:color w:val="252729"/>
          <w:spacing w:val="-2"/>
          <w:w w:val="100"/>
        </w:rPr>
        <w:t>i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th</w:t>
      </w:r>
      <w:r>
        <w:rPr>
          <w:rFonts w:ascii="Calibri" w:hAnsi="Calibri" w:cs="Calibri" w:eastAsia="Calibri"/>
          <w:sz w:val="36"/>
          <w:szCs w:val="36"/>
          <w:color w:val="252729"/>
          <w:spacing w:val="5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36"/>
          <w:szCs w:val="36"/>
          <w:color w:val="252729"/>
          <w:spacing w:val="-6"/>
          <w:w w:val="100"/>
        </w:rPr>
        <w:t>n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y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iss</w:t>
      </w:r>
      <w:r>
        <w:rPr>
          <w:rFonts w:ascii="Calibri" w:hAnsi="Calibri" w:cs="Calibri" w:eastAsia="Calibri"/>
          <w:sz w:val="36"/>
          <w:szCs w:val="36"/>
          <w:color w:val="252729"/>
          <w:spacing w:val="1"/>
          <w:w w:val="100"/>
        </w:rPr>
        <w:t>u</w:t>
      </w:r>
      <w:r>
        <w:rPr>
          <w:rFonts w:ascii="Calibri" w:hAnsi="Calibri" w:cs="Calibri" w:eastAsia="Calibri"/>
          <w:sz w:val="36"/>
          <w:szCs w:val="36"/>
          <w:color w:val="252729"/>
          <w:spacing w:val="0"/>
          <w:w w:val="100"/>
        </w:rPr>
        <w:t>es</w:t>
      </w:r>
      <w:r>
        <w:rPr>
          <w:rFonts w:ascii="Calibri" w:hAnsi="Calibri" w:cs="Calibri" w:eastAsia="Calibri"/>
          <w:sz w:val="36"/>
          <w:szCs w:val="3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399" w:top="2140" w:bottom="580" w:left="0" w:right="0"/>
          <w:headerReference w:type="default" r:id="rId27"/>
          <w:pgSz w:w="14400" w:h="108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" w:after="0" w:line="481" w:lineRule="exact"/>
        <w:ind w:left="864" w:right="-20"/>
        <w:jc w:val="left"/>
        <w:tabs>
          <w:tab w:pos="1200" w:val="left"/>
        </w:tabs>
        <w:rPr>
          <w:rFonts w:ascii="Calibri" w:hAnsi="Calibri" w:cs="Calibri" w:eastAsia="Calibri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Co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act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19"/>
          <w:w w:val="100"/>
        </w:rPr>
        <w:t>V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SE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6"/>
          <w:w w:val="100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</w:rPr>
        <w:t>l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ease</w:t>
      </w:r>
      <w:r>
        <w:rPr>
          <w:rFonts w:ascii="Calibri" w:hAnsi="Calibri" w:cs="Calibri" w:eastAsia="Calibri"/>
          <w:sz w:val="40"/>
          <w:szCs w:val="40"/>
          <w:color w:val="252729"/>
          <w:spacing w:val="2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4"/>
          <w:w w:val="100"/>
        </w:rPr>
        <w:t>f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fice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 </w:t>
      </w:r>
      <w:r>
        <w:rPr>
          <w:rFonts w:ascii="Calibri" w:hAnsi="Calibri" w:cs="Calibri" w:eastAsia="Calibri"/>
          <w:sz w:val="40"/>
          <w:szCs w:val="40"/>
          <w:color w:val="0031FF"/>
          <w:spacing w:val="-88"/>
          <w:w w:val="100"/>
        </w:rPr>
        <w:t> </w:t>
      </w:r>
      <w:hyperlink r:id="rId29"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  <w:t>E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S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2"/>
            <w:w w:val="100"/>
            <w:u w:val="thick" w:color="0031FF"/>
          </w:rPr>
          <w:t>E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  <w:t>r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6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e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1"/>
            <w:w w:val="100"/>
            <w:u w:val="thick" w:color="0031FF"/>
          </w:rPr>
          <w:t>l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1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eas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e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o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5"/>
            <w:w w:val="100"/>
            <w:u w:val="thick" w:color="0031FF"/>
          </w:rPr>
          <w:t>f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5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fice@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7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7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a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  <w:t>.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4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g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  <w:t>o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-2"/>
            <w:w w:val="100"/>
            <w:u w:val="thick" w:color="0031FF"/>
          </w:rPr>
        </w:r>
        <w:r>
          <w:rPr>
            <w:rFonts w:ascii="Calibri" w:hAnsi="Calibri" w:cs="Calibri" w:eastAsia="Calibri"/>
            <w:sz w:val="40"/>
            <w:szCs w:val="40"/>
            <w:color w:val="0031FF"/>
            <w:spacing w:val="0"/>
            <w:w w:val="100"/>
            <w:u w:val="thick" w:color="0031FF"/>
          </w:rPr>
          <w:t>v</w:t>
        </w:r>
        <w:r>
          <w:rPr>
            <w:rFonts w:ascii="Calibri" w:hAnsi="Calibri" w:cs="Calibri" w:eastAsia="Calibri"/>
            <w:sz w:val="40"/>
            <w:szCs w:val="40"/>
            <w:color w:val="0031FF"/>
            <w:spacing w:val="2"/>
            <w:w w:val="100"/>
          </w:rPr>
          <w:t> </w:t>
        </w:r>
      </w:hyperlink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</w:rPr>
        <w:t>.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49" w:lineRule="exact"/>
        <w:ind w:left="808" w:right="2087"/>
        <w:jc w:val="center"/>
        <w:tabs>
          <w:tab w:pos="1160" w:val="left"/>
        </w:tabs>
        <w:rPr>
          <w:rFonts w:ascii="Calibri" w:hAnsi="Calibri" w:cs="Calibri" w:eastAsia="Calibri"/>
          <w:sz w:val="48"/>
          <w:szCs w:val="48"/>
        </w:rPr>
      </w:pPr>
      <w:rPr/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  <w:position w:val="2"/>
        </w:rPr>
        <w:t>•</w:t>
        <w:tab/>
      </w:r>
      <w:r>
        <w:rPr>
          <w:rFonts w:ascii="Arial" w:hAnsi="Arial" w:cs="Arial" w:eastAsia="Arial"/>
          <w:sz w:val="40"/>
          <w:szCs w:val="40"/>
          <w:color w:val="252729"/>
          <w:spacing w:val="0"/>
          <w:w w:val="100"/>
          <w:position w:val="2"/>
        </w:rPr>
      </w:r>
      <w:r>
        <w:rPr>
          <w:rFonts w:ascii="Calibri" w:hAnsi="Calibri" w:cs="Calibri" w:eastAsia="Calibri"/>
          <w:sz w:val="40"/>
          <w:szCs w:val="40"/>
          <w:color w:val="252729"/>
          <w:spacing w:val="-9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2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2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end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2"/>
        </w:rPr>
        <w:t>n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-3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o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p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tional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-5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ec</w:t>
      </w:r>
      <w:r>
        <w:rPr>
          <w:rFonts w:ascii="Calibri" w:hAnsi="Calibri" w:cs="Calibri" w:eastAsia="Calibri"/>
          <w:sz w:val="40"/>
          <w:szCs w:val="40"/>
          <w:color w:val="252729"/>
          <w:spacing w:val="1"/>
          <w:w w:val="100"/>
          <w:position w:val="2"/>
        </w:rPr>
        <w:t>u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-1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ing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Fr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i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d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2"/>
        </w:rPr>
        <w:t>a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y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1PM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t</w:t>
      </w:r>
      <w:r>
        <w:rPr>
          <w:rFonts w:ascii="Calibri" w:hAnsi="Calibri" w:cs="Calibri" w:eastAsia="Calibri"/>
          <w:sz w:val="40"/>
          <w:szCs w:val="40"/>
          <w:color w:val="252729"/>
          <w:spacing w:val="-7"/>
          <w:w w:val="100"/>
          <w:position w:val="2"/>
        </w:rPr>
        <w:t>r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aining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 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ses</w:t>
      </w:r>
      <w:r>
        <w:rPr>
          <w:rFonts w:ascii="Calibri" w:hAnsi="Calibri" w:cs="Calibri" w:eastAsia="Calibri"/>
          <w:sz w:val="40"/>
          <w:szCs w:val="40"/>
          <w:color w:val="252729"/>
          <w:spacing w:val="-2"/>
          <w:w w:val="100"/>
          <w:position w:val="2"/>
        </w:rPr>
        <w:t>s</w:t>
      </w:r>
      <w:r>
        <w:rPr>
          <w:rFonts w:ascii="Calibri" w:hAnsi="Calibri" w:cs="Calibri" w:eastAsia="Calibri"/>
          <w:sz w:val="40"/>
          <w:szCs w:val="40"/>
          <w:color w:val="252729"/>
          <w:spacing w:val="0"/>
          <w:w w:val="100"/>
          <w:position w:val="2"/>
        </w:rPr>
        <w:t>ion.</w:t>
      </w:r>
      <w:r>
        <w:rPr>
          <w:rFonts w:ascii="Calibri" w:hAnsi="Calibri" w:cs="Calibri" w:eastAsia="Calibri"/>
          <w:sz w:val="40"/>
          <w:szCs w:val="40"/>
          <w:color w:val="252729"/>
          <w:spacing w:val="3"/>
          <w:w w:val="100"/>
          <w:position w:val="2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1"/>
          <w:w w:val="100"/>
          <w:i/>
          <w:position w:val="2"/>
        </w:rPr>
        <w:t>C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2"/>
        </w:rPr>
        <w:t>o</w:t>
      </w:r>
      <w:r>
        <w:rPr>
          <w:rFonts w:ascii="Calibri" w:hAnsi="Calibri" w:cs="Calibri" w:eastAsia="Calibri"/>
          <w:sz w:val="48"/>
          <w:szCs w:val="48"/>
          <w:color w:val="252729"/>
          <w:spacing w:val="-4"/>
          <w:w w:val="100"/>
          <w:i/>
          <w:position w:val="2"/>
        </w:rPr>
        <w:t>n</w:t>
      </w:r>
      <w:r>
        <w:rPr>
          <w:rFonts w:ascii="Calibri" w:hAnsi="Calibri" w:cs="Calibri" w:eastAsia="Calibri"/>
          <w:sz w:val="48"/>
          <w:szCs w:val="48"/>
          <w:color w:val="252729"/>
          <w:spacing w:val="-7"/>
          <w:w w:val="100"/>
          <w:i/>
          <w:position w:val="2"/>
        </w:rPr>
        <w:t>t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2"/>
        </w:rPr>
        <w:t>act</w:t>
      </w:r>
      <w:r>
        <w:rPr>
          <w:rFonts w:ascii="Calibri" w:hAnsi="Calibri" w:cs="Calibri" w:eastAsia="Calibri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0" w:after="0" w:line="577" w:lineRule="exact"/>
        <w:ind w:left="1219" w:right="-20"/>
        <w:jc w:val="left"/>
        <w:rPr>
          <w:rFonts w:ascii="Calibri" w:hAnsi="Calibri" w:cs="Calibri" w:eastAsia="Calibri"/>
          <w:sz w:val="48"/>
          <w:szCs w:val="48"/>
        </w:rPr>
      </w:pPr>
      <w:rPr/>
      <w:r>
        <w:rPr>
          <w:rFonts w:ascii="Calibri" w:hAnsi="Calibri" w:cs="Calibri" w:eastAsia="Calibri"/>
          <w:sz w:val="48"/>
          <w:szCs w:val="48"/>
          <w:color w:val="0031FF"/>
          <w:i/>
          <w:position w:val="1"/>
        </w:rPr>
      </w:r>
      <w:hyperlink r:id="rId30"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va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4"/>
            <w:w w:val="100"/>
            <w:i/>
            <w:u w:val="thick" w:color="0031FF"/>
            <w:position w:val="1"/>
          </w:rPr>
          <w:t>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4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S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5"/>
            <w:w w:val="100"/>
            <w:i/>
            <w:u w:val="thick" w:color="0031FF"/>
            <w:position w:val="1"/>
          </w:rPr>
          <w:t>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5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r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  <w:t>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le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  <w:t>a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s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  <w:t>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offi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2"/>
            <w:w w:val="100"/>
            <w:i/>
            <w:u w:val="thick" w:color="0031FF"/>
            <w:position w:val="1"/>
          </w:rPr>
          <w:t>c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2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e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  <w:t>@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va.g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2"/>
            <w:w w:val="100"/>
            <w:i/>
            <w:u w:val="thick" w:color="0031FF"/>
            <w:position w:val="1"/>
          </w:rPr>
          <w:t>o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-2"/>
            <w:w w:val="100"/>
            <w:i/>
            <w:u w:val="thick" w:color="0031FF"/>
            <w:position w:val="1"/>
          </w:rPr>
        </w:r>
        <w:r>
          <w:rPr>
            <w:rFonts w:ascii="Calibri" w:hAnsi="Calibri" w:cs="Calibri" w:eastAsia="Calibri"/>
            <w:sz w:val="48"/>
            <w:szCs w:val="48"/>
            <w:color w:val="0031FF"/>
            <w:spacing w:val="0"/>
            <w:w w:val="100"/>
            <w:i/>
            <w:u w:val="thick" w:color="0031FF"/>
            <w:position w:val="1"/>
          </w:rPr>
          <w:t>v</w:t>
        </w:r>
        <w:r>
          <w:rPr>
            <w:rFonts w:ascii="Calibri" w:hAnsi="Calibri" w:cs="Calibri" w:eastAsia="Calibri"/>
            <w:sz w:val="48"/>
            <w:szCs w:val="48"/>
            <w:color w:val="0031FF"/>
            <w:spacing w:val="12"/>
            <w:w w:val="100"/>
            <w:i/>
            <w:position w:val="1"/>
          </w:rPr>
          <w:t> </w:t>
        </w:r>
      </w:hyperlink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and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48"/>
          <w:szCs w:val="48"/>
          <w:color w:val="252729"/>
          <w:spacing w:val="1"/>
          <w:w w:val="100"/>
          <w:i/>
          <w:position w:val="1"/>
        </w:rPr>
        <w:t>s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k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-5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48"/>
          <w:szCs w:val="48"/>
          <w:color w:val="252729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be</w:t>
      </w:r>
      <w:r>
        <w:rPr>
          <w:rFonts w:ascii="Calibri" w:hAnsi="Calibri" w:cs="Calibri" w:eastAsia="Calibri"/>
          <w:sz w:val="48"/>
          <w:szCs w:val="48"/>
          <w:color w:val="252729"/>
          <w:spacing w:val="1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i</w:t>
      </w:r>
      <w:r>
        <w:rPr>
          <w:rFonts w:ascii="Calibri" w:hAnsi="Calibri" w:cs="Calibri" w:eastAsia="Calibri"/>
          <w:sz w:val="48"/>
          <w:szCs w:val="48"/>
          <w:color w:val="252729"/>
          <w:spacing w:val="-7"/>
          <w:w w:val="100"/>
          <w:i/>
          <w:position w:val="1"/>
        </w:rPr>
        <w:t>n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vi</w:t>
      </w:r>
      <w:r>
        <w:rPr>
          <w:rFonts w:ascii="Calibri" w:hAnsi="Calibri" w:cs="Calibri" w:eastAsia="Calibri"/>
          <w:sz w:val="48"/>
          <w:szCs w:val="48"/>
          <w:color w:val="252729"/>
          <w:spacing w:val="-5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ed</w:t>
      </w:r>
      <w:r>
        <w:rPr>
          <w:rFonts w:ascii="Calibri" w:hAnsi="Calibri" w:cs="Calibri" w:eastAsia="Calibri"/>
          <w:sz w:val="48"/>
          <w:szCs w:val="48"/>
          <w:color w:val="252729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-5"/>
          <w:w w:val="100"/>
          <w:i/>
          <w:position w:val="1"/>
        </w:rPr>
        <w:t>t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48"/>
          <w:szCs w:val="48"/>
          <w:color w:val="252729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the</w:t>
      </w:r>
      <w:r>
        <w:rPr>
          <w:rFonts w:ascii="Calibri" w:hAnsi="Calibri" w:cs="Calibri" w:eastAsia="Calibri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0" w:after="0" w:line="576" w:lineRule="exact"/>
        <w:ind w:left="1219" w:right="-20"/>
        <w:jc w:val="left"/>
        <w:rPr>
          <w:rFonts w:ascii="Calibri" w:hAnsi="Calibri" w:cs="Calibri" w:eastAsia="Calibri"/>
          <w:sz w:val="48"/>
          <w:szCs w:val="48"/>
        </w:rPr>
      </w:pPr>
      <w:rPr/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48"/>
          <w:szCs w:val="48"/>
          <w:color w:val="252729"/>
          <w:spacing w:val="2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cur</w:t>
      </w:r>
      <w:r>
        <w:rPr>
          <w:rFonts w:ascii="Calibri" w:hAnsi="Calibri" w:cs="Calibri" w:eastAsia="Calibri"/>
          <w:sz w:val="48"/>
          <w:szCs w:val="48"/>
          <w:color w:val="252729"/>
          <w:spacing w:val="2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ing</w:t>
      </w:r>
      <w:r>
        <w:rPr>
          <w:rFonts w:ascii="Calibri" w:hAnsi="Calibri" w:cs="Calibri" w:eastAsia="Calibri"/>
          <w:sz w:val="48"/>
          <w:szCs w:val="48"/>
          <w:color w:val="252729"/>
          <w:spacing w:val="-2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optional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48"/>
          <w:szCs w:val="48"/>
          <w:color w:val="252729"/>
          <w:spacing w:val="2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F</w:t>
      </w:r>
      <w:r>
        <w:rPr>
          <w:rFonts w:ascii="Calibri" w:hAnsi="Calibri" w:cs="Calibri" w:eastAsia="Calibri"/>
          <w:sz w:val="48"/>
          <w:szCs w:val="48"/>
          <w:color w:val="252729"/>
          <w:spacing w:val="-3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tr</w:t>
      </w:r>
      <w:r>
        <w:rPr>
          <w:rFonts w:ascii="Calibri" w:hAnsi="Calibri" w:cs="Calibri" w:eastAsia="Calibri"/>
          <w:sz w:val="48"/>
          <w:szCs w:val="48"/>
          <w:color w:val="252729"/>
          <w:spacing w:val="1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inin</w:t>
      </w:r>
      <w:r>
        <w:rPr>
          <w:rFonts w:ascii="Calibri" w:hAnsi="Calibri" w:cs="Calibri" w:eastAsia="Calibri"/>
          <w:sz w:val="48"/>
          <w:szCs w:val="48"/>
          <w:color w:val="252729"/>
          <w:spacing w:val="1"/>
          <w:w w:val="100"/>
          <w:i/>
          <w:position w:val="1"/>
        </w:rPr>
        <w:t>g</w:t>
      </w:r>
      <w:r>
        <w:rPr>
          <w:rFonts w:ascii="Calibri" w:hAnsi="Calibri" w:cs="Calibri" w:eastAsia="Calibri"/>
          <w:sz w:val="48"/>
          <w:szCs w:val="48"/>
          <w:color w:val="252729"/>
          <w:spacing w:val="0"/>
          <w:w w:val="100"/>
          <w:i/>
          <w:position w:val="1"/>
        </w:rPr>
        <w:t>.</w:t>
      </w:r>
      <w:r>
        <w:rPr>
          <w:rFonts w:ascii="Calibri" w:hAnsi="Calibri" w:cs="Calibri" w:eastAsia="Calibri"/>
          <w:sz w:val="48"/>
          <w:szCs w:val="48"/>
          <w:color w:val="000000"/>
          <w:spacing w:val="0"/>
          <w:w w:val="100"/>
          <w:position w:val="0"/>
        </w:rPr>
      </w:r>
    </w:p>
    <w:sectPr>
      <w:pgMar w:header="0" w:footer="399" w:top="2140" w:bottom="580" w:left="0" w:right="0"/>
      <w:headerReference w:type="default" r:id="rId28"/>
      <w:pgSz w:w="14400" w:h="1080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9.048004pt;width:255.839667pt;height:14pt;mso-position-horizontal-relative:page;mso-position-vertical-relative:page;z-index:-584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1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5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7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1.679993pt;margin-top:510.489807pt;width:7.563594pt;height:11.96pt;mso-position-horizontal-relative:page;mso-position-vertical-relative:page;z-index:-583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Georgia" w:hAnsi="Georgia" w:cs="Georgia" w:eastAsia="Georgia"/>
                    <w:sz w:val="20"/>
                    <w:szCs w:val="20"/>
                  </w:rPr>
                </w:pPr>
                <w:rPr/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spacing w:val="0"/>
                    <w:w w:val="100"/>
                  </w:rPr>
                  <w:t>2</w:t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9.048004pt;width:255.839667pt;height:14pt;mso-position-horizontal-relative:page;mso-position-vertical-relative:page;z-index:-582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1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5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7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5.76001pt;margin-top:510.489807pt;width:14.708188pt;height:13.481641pt;mso-position-horizontal-relative:page;mso-position-vertical-relative:page;z-index:-581" type="#_x0000_t202" filled="f" stroked="f">
          <v:textbox inset="0,0,0,0">
            <w:txbxContent>
              <w:p>
                <w:pPr>
                  <w:spacing w:before="0" w:after="0" w:line="225" w:lineRule="exact"/>
                  <w:ind w:left="40" w:right="-20"/>
                  <w:jc w:val="left"/>
                  <w:rPr>
                    <w:rFonts w:ascii="Georgia" w:hAnsi="Georgia" w:cs="Georgia" w:eastAsia="Georgia"/>
                    <w:sz w:val="20"/>
                    <w:szCs w:val="20"/>
                  </w:rPr>
                </w:pPr>
                <w:rPr/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spacing w:val="1"/>
                    <w:w w:val="100"/>
                  </w:rPr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854546pt;margin-top:509.546234pt;width:256.221229pt;height:12.5pt;mso-position-horizontal-relative:page;mso-position-vertical-relative:page;z-index:-580" type="#_x0000_t202" filled="f" stroked="f">
          <v:textbox inset="0,0,0,0">
            <w:txbxContent>
              <w:p>
                <w:pPr>
                  <w:spacing w:before="0" w:after="0" w:line="235" w:lineRule="exact"/>
                  <w:ind w:left="20" w:right="-51"/>
                  <w:jc w:val="left"/>
                  <w:rPr>
                    <w:rFonts w:ascii="Arial" w:hAnsi="Arial" w:cs="Arial" w:eastAsia="Arial"/>
                    <w:sz w:val="21"/>
                    <w:szCs w:val="21"/>
                  </w:rPr>
                </w:pPr>
                <w:rPr/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00"/>
                  </w:rPr>
                  <w:t>OFFICE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5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3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11"/>
                  </w:rPr>
                  <w:t>INFORMATION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37"/>
                    <w:w w:val="111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00"/>
                  </w:rPr>
                  <w:t>AND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A5A5A5"/>
                    <w:spacing w:val="0"/>
                    <w:w w:val="103"/>
                  </w:rPr>
                  <w:t>TECHNOLOGY</w:t>
                </w:r>
                <w:r>
                  <w:rPr>
                    <w:rFonts w:ascii="Arial" w:hAnsi="Arial" w:cs="Arial" w:eastAsia="Arial"/>
                    <w:sz w:val="21"/>
                    <w:szCs w:val="21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1.018188pt;margin-top:511.971436pt;width:9.450pt;height:12pt;mso-position-horizontal-relative:page;mso-position-vertical-relative:page;z-index:-579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A5A5A5"/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A5A5A5"/>
                    <w:spacing w:val="0"/>
                    <w:w w:val="10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9.048004pt;width:255.839667pt;height:14pt;mso-position-horizontal-relative:page;mso-position-vertical-relative:page;z-index:-564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1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5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7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4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6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-3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A6A6A6"/>
                    <w:spacing w:val="0"/>
                    <w:w w:val="100"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6pt;margin-top:510.489807pt;width:14.29336pt;height:11.96pt;mso-position-horizontal-relative:page;mso-position-vertical-relative:page;z-index:-563" type="#_x0000_t202" filled="f" stroked="f">
          <v:textbox inset="0,0,0,0">
            <w:txbxContent>
              <w:p>
                <w:pPr>
                  <w:spacing w:before="0" w:after="0" w:line="225" w:lineRule="exact"/>
                  <w:ind w:left="40" w:right="-20"/>
                  <w:jc w:val="left"/>
                  <w:rPr>
                    <w:rFonts w:ascii="Georgia" w:hAnsi="Georgia" w:cs="Georgia" w:eastAsia="Georgia"/>
                    <w:sz w:val="20"/>
                    <w:szCs w:val="20"/>
                  </w:rPr>
                </w:pPr>
                <w:rPr/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959597"/>
                    <w:spacing w:val="1"/>
                    <w:w w:val="100"/>
                  </w:rPr>
                </w:r>
                <w:r>
                  <w:rPr>
                    <w:rFonts w:ascii="Georgia" w:hAnsi="Georgia" w:cs="Georgia" w:eastAsia="Georgia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86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200001pt;margin-top:51.189999pt;width:415.416519pt;height:23.96pt;mso-position-horizontal-relative:page;mso-position-vertical-relative:page;z-index:-585" type="#_x0000_t202" filled="f" stroked="f">
          <v:textbox inset="0,0,0,0">
            <w:txbxContent>
              <w:p>
                <w:pPr>
                  <w:spacing w:before="0" w:after="0" w:line="468" w:lineRule="exact"/>
                  <w:ind w:left="4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w w:val="99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VIP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–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Agile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ject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3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Mana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5"/>
                    <w:w w:val="100"/>
                    <w:position w:val="2"/>
                  </w:rPr>
                  <w:t>g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eme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M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thod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logy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66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.657234pt;width:329.265008pt;height:23.96pt;mso-position-horizontal-relative:page;mso-position-vertical-relative:page;z-index:-565" type="#_x0000_t202" filled="f" stroked="f">
          <v:textbox inset="0,0,0,0">
            <w:txbxContent>
              <w:p>
                <w:pPr>
                  <w:spacing w:before="0" w:after="0" w:line="471" w:lineRule="exact"/>
                  <w:ind w:left="20" w:right="-86"/>
                  <w:jc w:val="left"/>
                  <w:tabs>
                    <w:tab w:pos="3420" w:val="left"/>
                  </w:tabs>
                  <w:rPr>
                    <w:rFonts w:ascii="Georgia" w:hAnsi="Georgia" w:cs="Georgia" w:eastAsia="Georgia"/>
                    <w:sz w:val="44"/>
                    <w:szCs w:val="44"/>
                  </w:rPr>
                </w:pPr>
                <w:rPr/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l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ase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3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Pr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ces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: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ab/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Getting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9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to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4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C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D#1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62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.657234pt;width:313.759189pt;height:23.96pt;mso-position-horizontal-relative:page;mso-position-vertical-relative:page;z-index:-561" type="#_x0000_t202" filled="f" stroked="f">
          <v:textbox inset="0,0,0,0">
            <w:txbxContent>
              <w:p>
                <w:pPr>
                  <w:spacing w:before="0" w:after="0" w:line="471" w:lineRule="exact"/>
                  <w:ind w:left="20" w:right="-86"/>
                  <w:jc w:val="left"/>
                  <w:tabs>
                    <w:tab w:pos="3420" w:val="left"/>
                  </w:tabs>
                  <w:rPr>
                    <w:rFonts w:ascii="Georgia" w:hAnsi="Georgia" w:cs="Georgia" w:eastAsia="Georgia"/>
                    <w:sz w:val="44"/>
                    <w:szCs w:val="44"/>
                  </w:rPr>
                </w:pPr>
                <w:rPr/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l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ase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3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Pr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ces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: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ab/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CD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#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1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1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to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4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2"/>
                    <w:w w:val="100"/>
                  </w:rPr>
                  <w:t>C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D#2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60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.657234pt;width:229.56257pt;height:23.96pt;mso-position-horizontal-relative:page;mso-position-vertical-relative:page;z-index:-559" type="#_x0000_t202" filled="f" stroked="f">
          <v:textbox inset="0,0,0,0">
            <w:txbxContent>
              <w:p>
                <w:pPr>
                  <w:spacing w:before="0" w:after="0" w:line="471" w:lineRule="exact"/>
                  <w:ind w:left="20" w:right="-86"/>
                  <w:jc w:val="left"/>
                  <w:tabs>
                    <w:tab w:pos="3420" w:val="left"/>
                  </w:tabs>
                  <w:rPr>
                    <w:rFonts w:ascii="Georgia" w:hAnsi="Georgia" w:cs="Georgia" w:eastAsia="Georgia"/>
                    <w:sz w:val="44"/>
                    <w:szCs w:val="44"/>
                  </w:rPr>
                </w:pPr>
                <w:rPr/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l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ase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3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Pr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ces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: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ab/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CD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#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2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58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.657234pt;width:519.750957pt;height:23.96pt;mso-position-horizontal-relative:page;mso-position-vertical-relative:page;z-index:-557" type="#_x0000_t202" filled="f" stroked="f">
          <v:textbox inset="0,0,0,0">
            <w:txbxContent>
              <w:p>
                <w:pPr>
                  <w:spacing w:before="0" w:after="0" w:line="471" w:lineRule="exact"/>
                  <w:ind w:left="20" w:right="-86"/>
                  <w:jc w:val="left"/>
                  <w:rPr>
                    <w:rFonts w:ascii="Georgia" w:hAnsi="Georgia" w:cs="Georgia" w:eastAsia="Georgia"/>
                    <w:sz w:val="44"/>
                    <w:szCs w:val="44"/>
                  </w:rPr>
                </w:pPr>
                <w:rPr/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l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ase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3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Pr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cess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3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–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4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R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l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ase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1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Preparati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n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9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and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7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x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cution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56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0.657234pt;width:303.477104pt;height:23.96pt;mso-position-horizontal-relative:page;mso-position-vertical-relative:page;z-index:-555" type="#_x0000_t202" filled="f" stroked="f">
          <v:textbox inset="0,0,0,0">
            <w:txbxContent>
              <w:p>
                <w:pPr>
                  <w:spacing w:before="0" w:after="0" w:line="471" w:lineRule="exact"/>
                  <w:ind w:left="20" w:right="-86"/>
                  <w:jc w:val="left"/>
                  <w:rPr>
                    <w:rFonts w:ascii="Georgia" w:hAnsi="Georgia" w:cs="Georgia" w:eastAsia="Georgia"/>
                    <w:sz w:val="44"/>
                    <w:szCs w:val="44"/>
                  </w:rPr>
                </w:pPr>
                <w:rPr/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W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2"/>
                    <w:w w:val="100"/>
                  </w:rPr>
                  <w:t>h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at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1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if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I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have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9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more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10"/>
                    <w:w w:val="100"/>
                  </w:rPr>
                  <w:t> 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q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u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es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-2"/>
                    <w:w w:val="100"/>
                  </w:rPr>
                  <w:t>t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i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1"/>
                    <w:w w:val="100"/>
                  </w:rPr>
                  <w:t>o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252729"/>
                    <w:spacing w:val="0"/>
                    <w:w w:val="100"/>
                  </w:rPr>
                  <w:t>ns?</w:t>
                </w:r>
                <w:r>
                  <w:rPr>
                    <w:rFonts w:ascii="Georgia" w:hAnsi="Georgia" w:cs="Georgia" w:eastAsia="Georgia"/>
                    <w:sz w:val="44"/>
                    <w:szCs w:val="4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78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302.378634pt;height:23.96pt;mso-position-horizontal-relative:page;mso-position-vertical-relative:page;z-index:-577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cess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0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-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G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ting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#1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76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493.754491pt;height:23.96pt;mso-position-horizontal-relative:page;mso-position-vertical-relative:page;z-index:-575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VIP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cess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2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–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5"/>
                    <w:w w:val="100"/>
                    <w:position w:val="2"/>
                  </w:rPr>
                  <w:t>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0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act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2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"/>
                    <w:w w:val="100"/>
                    <w:position w:val="2"/>
                  </w:rPr>
                  <w:t>w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and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"/>
                    <w:w w:val="100"/>
                    <w:position w:val="2"/>
                  </w:rPr>
                  <w:t>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-bo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ding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74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448.96008pt;height:23.96pt;mso-position-horizontal-relative:page;mso-position-vertical-relative:page;z-index:-573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VIP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cess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2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–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Build/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2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v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elopme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5"/>
                    <w:w w:val="100"/>
                    <w:position w:val="2"/>
                  </w:rPr>
                  <w:t>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3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5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#2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72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507.621934pt;height:23.96pt;mso-position-horizontal-relative:page;mso-position-vertical-relative:page;z-index:-571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VIP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cess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2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–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epa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tion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24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and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4"/>
                    <w:w w:val="100"/>
                    <w:position w:val="2"/>
                  </w:rPr>
                  <w:t>x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"/>
                    <w:w w:val="100"/>
                    <w:position w:val="2"/>
                  </w:rPr>
                  <w:t>u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tion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70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342.486684pt;height:23.96pt;mso-position-horizontal-relative:page;mso-position-vertical-relative:page;z-index:-569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VIP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cess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2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–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P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-in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4"/>
                    <w:w w:val="100"/>
                    <w:position w:val="2"/>
                  </w:rPr>
                  <w:t>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all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tion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0pt;margin-top:0pt;width:720pt;height:107.19pt;mso-position-horizontal-relative:page;mso-position-vertical-relative:page;z-index:-568" coordorigin="0,0" coordsize="14400,2144">
          <v:shape style="position:absolute;left:0;top:0;width:14400;height:2030" type="#_x0000_t75">
            <v:imagedata r:id="rId1" o:title=""/>
          </v:shape>
          <v:group style="position:absolute;left:0;top:1983;width:14400;height:150" coordorigin="0,1983" coordsize="14400,150">
            <v:shape style="position:absolute;left:0;top:1983;width:14400;height:150" coordorigin="0,1983" coordsize="14400,150" path="m0,2134l14400,2134,14400,1983,0,1983,0,2134e" filled="t" fillcolor="#173B46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200001pt;margin-top:51.189999pt;width:428.679104pt;height:23.96pt;mso-position-horizontal-relative:page;mso-position-vertical-relative:page;z-index:-567" type="#_x0000_t202" filled="f" stroked="f">
          <v:textbox inset="0,0,0,0">
            <w:txbxContent>
              <w:p>
                <w:pPr>
                  <w:spacing w:before="0" w:after="0" w:line="468" w:lineRule="exact"/>
                  <w:ind w:left="20" w:right="-86"/>
                  <w:jc w:val="left"/>
                  <w:rPr>
                    <w:rFonts w:ascii="Calibri" w:hAnsi="Calibri" w:cs="Calibri" w:eastAsia="Calibri"/>
                    <w:sz w:val="44"/>
                    <w:szCs w:val="44"/>
                  </w:rPr>
                </w:pPr>
                <w:rPr/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1"/>
                    <w:w w:val="100"/>
                    <w:position w:val="2"/>
                  </w:rPr>
                  <w:t>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-Is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6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and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39"/>
                    <w:w w:val="100"/>
                    <w:position w:val="2"/>
                  </w:rPr>
                  <w:t>T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-Be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elease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7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2"/>
                    <w:w w:val="100"/>
                    <w:position w:val="2"/>
                  </w:rPr>
                  <w:t>o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mplian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1"/>
                    <w:w w:val="100"/>
                    <w:position w:val="2"/>
                  </w:rPr>
                  <w:t>c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21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and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9"/>
                    <w:w w:val="100"/>
                    <w:position w:val="2"/>
                  </w:rPr>
                  <w:t> 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8"/>
                    <w:w w:val="100"/>
                    <w:position w:val="2"/>
                  </w:rPr>
                  <w:t>R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2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vi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-2"/>
                    <w:w w:val="100"/>
                    <w:position w:val="2"/>
                  </w:rPr>
                  <w:t>e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252729"/>
                    <w:spacing w:val="0"/>
                    <w:w w:val="100"/>
                    <w:position w:val="2"/>
                  </w:rPr>
                  <w:t>w</w:t>
                </w:r>
                <w:r>
                  <w:rPr>
                    <w:rFonts w:ascii="Calibri" w:hAnsi="Calibri" w:cs="Calibri" w:eastAsia="Calibri"/>
                    <w:sz w:val="44"/>
                    <w:szCs w:val="4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4.jp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yperlink" Target="mailto:Rational@va.gov" TargetMode="External"/><Relationship Id="rId16" Type="http://schemas.openxmlformats.org/officeDocument/2006/relationships/hyperlink" Target="mailto:Rational@va.gov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4.xml"/><Relationship Id="rId23" Type="http://schemas.openxmlformats.org/officeDocument/2006/relationships/header" Target="header10.xml"/><Relationship Id="rId24" Type="http://schemas.openxmlformats.org/officeDocument/2006/relationships/footer" Target="footer5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yperlink" Target="mailto:vaESEreleaseoffice@va.gov" TargetMode="External"/><Relationship Id="rId30" Type="http://schemas.openxmlformats.org/officeDocument/2006/relationships/hyperlink" Target="mailto:vaESEreleaseoffice@va.gov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1.jp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2.jp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3.jp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4.jp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5.jp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5.jp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6.jp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7.jp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8.jp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9.jp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Howell, Valerie</dc:creator>
  <dc:title>Release Process – Preparation and Execution Training for</dc:title>
  <dcterms:created xsi:type="dcterms:W3CDTF">2016-02-10T14:30:59Z</dcterms:created>
  <dcterms:modified xsi:type="dcterms:W3CDTF">2016-02-10T14:30:59Z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2016-01-18T00:00:00Z</vt:filetime>
  </property>
  <property fmtid="{D5CDD505-2E9C-101B-9397-08002B2CF9AE}" pid="3" name="LastSaved">
    <vt:filetime>2016-02-10T00:00:00Z</vt:filetime>
  </property>
</Properties>
</file>